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10612" w14:textId="0494BE9A" w:rsidR="00866A6A" w:rsidRDefault="000E28D6" w:rsidP="00EE63C5">
      <w:r w:rsidRPr="00780352">
        <w:rPr>
          <w:b/>
        </w:rPr>
        <w:t>Name</w:t>
      </w:r>
      <w:r>
        <w:t xml:space="preserve">: </w:t>
      </w:r>
      <w:sdt>
        <w:sdtPr>
          <w:alias w:val="Name"/>
          <w:tag w:val="Name"/>
          <w:id w:val="-469979330"/>
          <w:placeholder>
            <w:docPart w:val="5659FF62DC2149AABB5EAF03794CC2B7"/>
          </w:placeholder>
          <w:showingPlcHdr/>
          <w:text/>
        </w:sdtPr>
        <w:sdtEndPr/>
        <w:sdtContent>
          <w:r w:rsidR="00EE63C5" w:rsidRPr="00CA7792">
            <w:t>Click here to enter text.</w:t>
          </w:r>
        </w:sdtContent>
      </w:sdt>
    </w:p>
    <w:p w14:paraId="5022CA0A" w14:textId="0DDC9420" w:rsidR="00045BE7" w:rsidRDefault="000E28D6">
      <w:r w:rsidRPr="00780352">
        <w:rPr>
          <w:b/>
        </w:rPr>
        <w:t>Phone</w:t>
      </w:r>
      <w:r>
        <w:t xml:space="preserve">: </w:t>
      </w:r>
      <w:sdt>
        <w:sdtPr>
          <w:alias w:val="Phone"/>
          <w:tag w:val="Phone"/>
          <w:id w:val="1328861071"/>
          <w:placeholder>
            <w:docPart w:val="E1B12C070CA042FA9A8932C302B6767F"/>
          </w:placeholder>
          <w:showingPlcHdr/>
          <w:text/>
        </w:sdtPr>
        <w:sdtEndPr/>
        <w:sdtContent>
          <w:r w:rsidR="00045BE7" w:rsidRPr="00780352">
            <w:t>Click here to enter text.</w:t>
          </w:r>
        </w:sdtContent>
      </w:sdt>
    </w:p>
    <w:p w14:paraId="61ADB1E1" w14:textId="622B4546" w:rsidR="00045BE7" w:rsidRDefault="000E28D6">
      <w:r w:rsidRPr="00780352">
        <w:rPr>
          <w:b/>
        </w:rPr>
        <w:t>E-mail</w:t>
      </w:r>
      <w:r>
        <w:t xml:space="preserve">: </w:t>
      </w:r>
      <w:sdt>
        <w:sdtPr>
          <w:alias w:val="E-mail"/>
          <w:tag w:val="E-mail"/>
          <w:id w:val="-870839204"/>
          <w:placeholder>
            <w:docPart w:val="BBF48F994DC64D61921A8BDA2D45F2E0"/>
          </w:placeholder>
          <w:showingPlcHdr/>
          <w:text/>
        </w:sdtPr>
        <w:sdtEndPr/>
        <w:sdtContent>
          <w:r w:rsidR="00045BE7" w:rsidRPr="00780352">
            <w:t>Click here to enter text.</w:t>
          </w:r>
        </w:sdtContent>
      </w:sdt>
    </w:p>
    <w:p w14:paraId="310D6A5E" w14:textId="392965E3" w:rsidR="000E28D6" w:rsidRDefault="000E28D6">
      <w:r w:rsidRPr="00780352">
        <w:rPr>
          <w:b/>
        </w:rPr>
        <w:t>Address</w:t>
      </w:r>
      <w:r>
        <w:t xml:space="preserve">: </w:t>
      </w:r>
      <w:sdt>
        <w:sdtPr>
          <w:alias w:val="Address"/>
          <w:tag w:val="Address"/>
          <w:id w:val="-235941658"/>
          <w:placeholder>
            <w:docPart w:val="19E8C75169CB41309B17AD858EA993E9"/>
          </w:placeholder>
          <w:showingPlcHdr/>
          <w:text/>
        </w:sdtPr>
        <w:sdtEndPr/>
        <w:sdtContent>
          <w:r w:rsidRPr="00780352">
            <w:t>Click here to enter text.</w:t>
          </w:r>
        </w:sdtContent>
      </w:sdt>
    </w:p>
    <w:p w14:paraId="593A0161" w14:textId="77777777" w:rsidR="00C45001" w:rsidRDefault="00C45001" w:rsidP="00C45001">
      <w:pPr>
        <w:pStyle w:val="Heading1"/>
      </w:pPr>
      <w:r>
        <w:t>Experience</w:t>
      </w:r>
    </w:p>
    <w:sdt>
      <w:sdtPr>
        <w:alias w:val="Experience"/>
        <w:tag w:val="Experience"/>
        <w:id w:val="-1303148273"/>
        <w:placeholder>
          <w:docPart w:val="DEB5AB6777D748259861C8DEF158B08E"/>
        </w:placeholder>
      </w:sdtPr>
      <w:sdtEndPr/>
      <w:sdtContent>
        <w:p w14:paraId="692CA177" w14:textId="7B28C9F4" w:rsidR="00C45001" w:rsidRDefault="00780352" w:rsidP="00C45001">
          <w:pPr>
            <w:tabs>
              <w:tab w:val="right" w:pos="9360"/>
            </w:tabs>
          </w:pPr>
          <w:sdt>
            <w:sdtPr>
              <w:rPr>
                <w:b/>
              </w:rPr>
              <w:alias w:val="Company"/>
              <w:tag w:val="Company"/>
              <w:id w:val="-162318592"/>
              <w:placeholder>
                <w:docPart w:val="DefaultPlaceholder_1082065158"/>
              </w:placeholder>
              <w:text/>
            </w:sdtPr>
            <w:sdtEndPr/>
            <w:sdtContent>
              <w:r w:rsidR="00C45001" w:rsidRPr="00780352">
                <w:rPr>
                  <w:b/>
                </w:rPr>
                <w:t>Company</w:t>
              </w:r>
            </w:sdtContent>
          </w:sdt>
          <w:r w:rsidR="00C45001">
            <w:tab/>
          </w:r>
          <w:sdt>
            <w:sdtPr>
              <w:alias w:val="StartDate"/>
              <w:tag w:val="StartDate"/>
              <w:id w:val="1154952840"/>
              <w:placeholder>
                <w:docPart w:val="DefaultPlaceholder_1082065158"/>
              </w:placeholder>
              <w:text/>
            </w:sdtPr>
            <w:sdtEndPr/>
            <w:sdtContent>
              <w:r w:rsidR="00C45001">
                <w:t>Start date</w:t>
              </w:r>
            </w:sdtContent>
          </w:sdt>
          <w:r w:rsidR="00C45001">
            <w:t xml:space="preserve"> </w:t>
          </w:r>
          <w:r w:rsidR="00B45AE2">
            <w:t>-</w:t>
          </w:r>
          <w:r w:rsidR="00C45001">
            <w:t xml:space="preserve"> </w:t>
          </w:r>
          <w:sdt>
            <w:sdtPr>
              <w:alias w:val="EndDate"/>
              <w:tag w:val="EndDate"/>
              <w:id w:val="1821612047"/>
              <w:placeholder>
                <w:docPart w:val="DefaultPlaceholder_1082065158"/>
              </w:placeholder>
              <w:text/>
            </w:sdtPr>
            <w:sdtEndPr/>
            <w:sdtContent>
              <w:r w:rsidR="00C45001">
                <w:t>End date</w:t>
              </w:r>
            </w:sdtContent>
          </w:sdt>
        </w:p>
        <w:sdt>
          <w:sdtPr>
            <w:rPr>
              <w:i/>
            </w:rPr>
            <w:alias w:val="Position"/>
            <w:tag w:val="Position"/>
            <w:id w:val="-1355571318"/>
            <w:placeholder>
              <w:docPart w:val="DefaultPlaceholder_1082065158"/>
            </w:placeholder>
            <w:text/>
          </w:sdtPr>
          <w:sdtEndPr/>
          <w:sdtContent>
            <w:p w14:paraId="4B48C72E" w14:textId="0E90A935" w:rsidR="0037496E" w:rsidRDefault="00C45001" w:rsidP="0037496E">
              <w:r w:rsidRPr="00780352">
                <w:rPr>
                  <w:i/>
                </w:rPr>
                <w:t>Position</w:t>
              </w:r>
            </w:p>
          </w:sdtContent>
        </w:sdt>
        <w:sdt>
          <w:sdtPr>
            <w:alias w:val="Detail"/>
            <w:tag w:val="Detail"/>
            <w:id w:val="454449738"/>
            <w:placeholder>
              <w:docPart w:val="02FBCD32338B4987BE6E4723F8293591"/>
            </w:placeholder>
            <w:showingPlcHdr/>
            <w:text/>
          </w:sdtPr>
          <w:sdtEndPr/>
          <w:sdtContent>
            <w:p w14:paraId="2153C135" w14:textId="0B3CD687" w:rsidR="00C45001" w:rsidRPr="00C45001" w:rsidRDefault="00887C74" w:rsidP="00887C74">
              <w:pPr>
                <w:pStyle w:val="ListParagraph"/>
                <w:numPr>
                  <w:ilvl w:val="0"/>
                  <w:numId w:val="4"/>
                </w:numPr>
              </w:pPr>
              <w:r w:rsidRPr="00780352">
                <w:t>Click here to enter text.</w:t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C45001" w:rsidRPr="00C45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DCC"/>
    <w:multiLevelType w:val="hybridMultilevel"/>
    <w:tmpl w:val="93862924"/>
    <w:lvl w:ilvl="0" w:tplc="C1A8D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5424B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44257053"/>
    <w:multiLevelType w:val="hybridMultilevel"/>
    <w:tmpl w:val="DCDA3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8637E"/>
    <w:multiLevelType w:val="hybridMultilevel"/>
    <w:tmpl w:val="64940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71"/>
    <w:rsid w:val="00045BE7"/>
    <w:rsid w:val="000E28D6"/>
    <w:rsid w:val="00134071"/>
    <w:rsid w:val="001C6691"/>
    <w:rsid w:val="0037496E"/>
    <w:rsid w:val="00554B84"/>
    <w:rsid w:val="006859E1"/>
    <w:rsid w:val="00780352"/>
    <w:rsid w:val="00866A6A"/>
    <w:rsid w:val="00887C74"/>
    <w:rsid w:val="00AD5B05"/>
    <w:rsid w:val="00B45AE2"/>
    <w:rsid w:val="00C45001"/>
    <w:rsid w:val="00CA7792"/>
    <w:rsid w:val="00CF46EB"/>
    <w:rsid w:val="00DC782A"/>
    <w:rsid w:val="00E2110B"/>
    <w:rsid w:val="00E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B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E7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1C669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4500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B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E7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1C669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4500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59FF62DC2149AABB5EAF03794CC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7BCA-2D4E-4CB3-B2C8-B451E94E7C06}"/>
      </w:docPartPr>
      <w:docPartBody>
        <w:p w:rsidR="008B487A" w:rsidRDefault="00B6569C" w:rsidP="00B5419A">
          <w:pPr>
            <w:pStyle w:val="5659FF62DC2149AABB5EAF03794CC2B7"/>
          </w:pPr>
          <w:r w:rsidRPr="00CA7792">
            <w:t>Click here to enter text.</w:t>
          </w:r>
        </w:p>
      </w:docPartBody>
    </w:docPart>
    <w:docPart>
      <w:docPartPr>
        <w:name w:val="E1B12C070CA042FA9A8932C302B6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CED4-6E44-428C-AB70-E6B27538D735}"/>
      </w:docPartPr>
      <w:docPartBody>
        <w:p w:rsidR="008B487A" w:rsidRDefault="00B6569C" w:rsidP="00B6569C">
          <w:pPr>
            <w:pStyle w:val="E1B12C070CA042FA9A8932C302B6767F3"/>
          </w:pPr>
          <w:r w:rsidRPr="00E72503">
            <w:rPr>
              <w:rStyle w:val="PlaceholderText"/>
            </w:rPr>
            <w:t>Click here to enter text.</w:t>
          </w:r>
        </w:p>
      </w:docPartBody>
    </w:docPart>
    <w:docPart>
      <w:docPartPr>
        <w:name w:val="BBF48F994DC64D61921A8BDA2D45F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16A0-D36C-4415-B7B9-D314BFABA045}"/>
      </w:docPartPr>
      <w:docPartBody>
        <w:p w:rsidR="008B487A" w:rsidRDefault="00B6569C" w:rsidP="00B6569C">
          <w:pPr>
            <w:pStyle w:val="BBF48F994DC64D61921A8BDA2D45F2E03"/>
          </w:pPr>
          <w:r w:rsidRPr="00E72503">
            <w:rPr>
              <w:rStyle w:val="PlaceholderText"/>
            </w:rPr>
            <w:t>Click here to enter text.</w:t>
          </w:r>
        </w:p>
      </w:docPartBody>
    </w:docPart>
    <w:docPart>
      <w:docPartPr>
        <w:name w:val="19E8C75169CB41309B17AD858EA9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92401-5C3C-4E3F-B959-B980676CD011}"/>
      </w:docPartPr>
      <w:docPartBody>
        <w:p w:rsidR="008B487A" w:rsidRDefault="00B6569C" w:rsidP="00B6569C">
          <w:pPr>
            <w:pStyle w:val="19E8C75169CB41309B17AD858EA993E93"/>
          </w:pPr>
          <w:r w:rsidRPr="00E7250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A0A3-C219-4873-9C26-2830F4A83D68}"/>
      </w:docPartPr>
      <w:docPartBody>
        <w:p w:rsidR="00B30A62" w:rsidRDefault="000130A2">
          <w:r w:rsidRPr="00F96A44">
            <w:rPr>
              <w:rStyle w:val="PlaceholderText"/>
            </w:rPr>
            <w:t>Click here to enter text.</w:t>
          </w:r>
        </w:p>
      </w:docPartBody>
    </w:docPart>
    <w:docPart>
      <w:docPartPr>
        <w:name w:val="DEB5AB6777D748259861C8DEF158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D2E14-668F-48A7-A8BC-357B10D11CC3}"/>
      </w:docPartPr>
      <w:docPartBody>
        <w:p w:rsidR="00B30A62" w:rsidRDefault="000130A2" w:rsidP="000130A2">
          <w:pPr>
            <w:pStyle w:val="DEB5AB6777D748259861C8DEF158B08E1"/>
          </w:pPr>
          <w:r w:rsidRPr="00F96A44">
            <w:rPr>
              <w:rStyle w:val="PlaceholderText"/>
            </w:rPr>
            <w:t>Click here to enter text.</w:t>
          </w:r>
        </w:p>
      </w:docPartBody>
    </w:docPart>
    <w:docPart>
      <w:docPartPr>
        <w:name w:val="02FBCD32338B4987BE6E4723F8293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54D3B-A0B5-40CC-B82D-AA4F7B41F3B4}"/>
      </w:docPartPr>
      <w:docPartBody>
        <w:p w:rsidR="00EC183F" w:rsidRDefault="00B6569C" w:rsidP="00B6569C">
          <w:pPr>
            <w:pStyle w:val="02FBCD32338B4987BE6E4723F8293591"/>
          </w:pPr>
          <w:r w:rsidRPr="00F96A4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57"/>
    <w:rsid w:val="000130A2"/>
    <w:rsid w:val="0004546F"/>
    <w:rsid w:val="000A3EFD"/>
    <w:rsid w:val="000F05DF"/>
    <w:rsid w:val="000F6D7F"/>
    <w:rsid w:val="001D2E61"/>
    <w:rsid w:val="003171C3"/>
    <w:rsid w:val="003D6ADD"/>
    <w:rsid w:val="004A6CC7"/>
    <w:rsid w:val="005A1F94"/>
    <w:rsid w:val="00846DFF"/>
    <w:rsid w:val="008B487A"/>
    <w:rsid w:val="0090441F"/>
    <w:rsid w:val="00B30A62"/>
    <w:rsid w:val="00B5419A"/>
    <w:rsid w:val="00B6569C"/>
    <w:rsid w:val="00CE0B57"/>
    <w:rsid w:val="00DC0BF2"/>
    <w:rsid w:val="00DD6E23"/>
    <w:rsid w:val="00DF59AB"/>
    <w:rsid w:val="00E92FED"/>
    <w:rsid w:val="00EC183F"/>
    <w:rsid w:val="00F33EB3"/>
    <w:rsid w:val="00FB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B6C5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69C"/>
    <w:rPr>
      <w:color w:val="808080"/>
    </w:rPr>
  </w:style>
  <w:style w:type="paragraph" w:customStyle="1" w:styleId="5659FF62DC2149AABB5EAF03794CC2B7">
    <w:name w:val="5659FF62DC2149AABB5EAF03794CC2B7"/>
    <w:rsid w:val="00B5419A"/>
    <w:rPr>
      <w:rFonts w:eastAsiaTheme="minorHAnsi"/>
      <w:lang w:eastAsia="en-US"/>
    </w:rPr>
  </w:style>
  <w:style w:type="paragraph" w:customStyle="1" w:styleId="E1B12C070CA042FA9A8932C302B6767F">
    <w:name w:val="E1B12C070CA042FA9A8932C302B6767F"/>
    <w:rsid w:val="00B5419A"/>
    <w:rPr>
      <w:rFonts w:eastAsiaTheme="minorHAnsi"/>
      <w:lang w:eastAsia="en-US"/>
    </w:rPr>
  </w:style>
  <w:style w:type="paragraph" w:customStyle="1" w:styleId="BBF48F994DC64D61921A8BDA2D45F2E0">
    <w:name w:val="BBF48F994DC64D61921A8BDA2D45F2E0"/>
    <w:rsid w:val="00B5419A"/>
    <w:rPr>
      <w:rFonts w:eastAsiaTheme="minorHAnsi"/>
      <w:lang w:eastAsia="en-US"/>
    </w:rPr>
  </w:style>
  <w:style w:type="paragraph" w:customStyle="1" w:styleId="19E8C75169CB41309B17AD858EA993E9">
    <w:name w:val="19E8C75169CB41309B17AD858EA993E9"/>
    <w:rsid w:val="00B5419A"/>
    <w:rPr>
      <w:rFonts w:eastAsiaTheme="minorHAnsi"/>
      <w:lang w:eastAsia="en-US"/>
    </w:rPr>
  </w:style>
  <w:style w:type="paragraph" w:customStyle="1" w:styleId="E1B12C070CA042FA9A8932C302B6767F1">
    <w:name w:val="E1B12C070CA042FA9A8932C302B6767F1"/>
    <w:rsid w:val="000130A2"/>
    <w:rPr>
      <w:rFonts w:eastAsiaTheme="minorHAnsi"/>
      <w:lang w:eastAsia="en-US"/>
    </w:rPr>
  </w:style>
  <w:style w:type="paragraph" w:customStyle="1" w:styleId="BBF48F994DC64D61921A8BDA2D45F2E01">
    <w:name w:val="BBF48F994DC64D61921A8BDA2D45F2E01"/>
    <w:rsid w:val="000130A2"/>
    <w:rPr>
      <w:rFonts w:eastAsiaTheme="minorHAnsi"/>
      <w:lang w:eastAsia="en-US"/>
    </w:rPr>
  </w:style>
  <w:style w:type="paragraph" w:customStyle="1" w:styleId="19E8C75169CB41309B17AD858EA993E91">
    <w:name w:val="19E8C75169CB41309B17AD858EA993E91"/>
    <w:rsid w:val="000130A2"/>
    <w:rPr>
      <w:rFonts w:eastAsiaTheme="minorHAnsi"/>
      <w:lang w:eastAsia="en-US"/>
    </w:rPr>
  </w:style>
  <w:style w:type="paragraph" w:customStyle="1" w:styleId="DEB5AB6777D748259861C8DEF158B08E">
    <w:name w:val="DEB5AB6777D748259861C8DEF158B08E"/>
    <w:rsid w:val="000130A2"/>
    <w:rPr>
      <w:rFonts w:eastAsiaTheme="minorHAnsi"/>
      <w:lang w:eastAsia="en-US"/>
    </w:rPr>
  </w:style>
  <w:style w:type="paragraph" w:customStyle="1" w:styleId="E1B12C070CA042FA9A8932C302B6767F2">
    <w:name w:val="E1B12C070CA042FA9A8932C302B6767F2"/>
    <w:rsid w:val="000130A2"/>
    <w:rPr>
      <w:rFonts w:eastAsiaTheme="minorHAnsi"/>
      <w:lang w:eastAsia="en-US"/>
    </w:rPr>
  </w:style>
  <w:style w:type="paragraph" w:customStyle="1" w:styleId="BBF48F994DC64D61921A8BDA2D45F2E02">
    <w:name w:val="BBF48F994DC64D61921A8BDA2D45F2E02"/>
    <w:rsid w:val="000130A2"/>
    <w:rPr>
      <w:rFonts w:eastAsiaTheme="minorHAnsi"/>
      <w:lang w:eastAsia="en-US"/>
    </w:rPr>
  </w:style>
  <w:style w:type="paragraph" w:customStyle="1" w:styleId="19E8C75169CB41309B17AD858EA993E92">
    <w:name w:val="19E8C75169CB41309B17AD858EA993E92"/>
    <w:rsid w:val="000130A2"/>
    <w:rPr>
      <w:rFonts w:eastAsiaTheme="minorHAnsi"/>
      <w:lang w:eastAsia="en-US"/>
    </w:rPr>
  </w:style>
  <w:style w:type="paragraph" w:customStyle="1" w:styleId="DEB5AB6777D748259861C8DEF158B08E1">
    <w:name w:val="DEB5AB6777D748259861C8DEF158B08E1"/>
    <w:rsid w:val="000130A2"/>
    <w:rPr>
      <w:rFonts w:eastAsiaTheme="minorHAnsi"/>
      <w:lang w:eastAsia="en-US"/>
    </w:rPr>
  </w:style>
  <w:style w:type="paragraph" w:customStyle="1" w:styleId="E1B12C070CA042FA9A8932C302B6767F3">
    <w:name w:val="E1B12C070CA042FA9A8932C302B6767F3"/>
    <w:rsid w:val="00B6569C"/>
    <w:rPr>
      <w:rFonts w:eastAsiaTheme="minorHAnsi"/>
      <w:lang w:eastAsia="en-US"/>
    </w:rPr>
  </w:style>
  <w:style w:type="paragraph" w:customStyle="1" w:styleId="BBF48F994DC64D61921A8BDA2D45F2E03">
    <w:name w:val="BBF48F994DC64D61921A8BDA2D45F2E03"/>
    <w:rsid w:val="00B6569C"/>
    <w:rPr>
      <w:rFonts w:eastAsiaTheme="minorHAnsi"/>
      <w:lang w:eastAsia="en-US"/>
    </w:rPr>
  </w:style>
  <w:style w:type="paragraph" w:customStyle="1" w:styleId="19E8C75169CB41309B17AD858EA993E93">
    <w:name w:val="19E8C75169CB41309B17AD858EA993E93"/>
    <w:rsid w:val="00B6569C"/>
    <w:rPr>
      <w:rFonts w:eastAsiaTheme="minorHAnsi"/>
      <w:lang w:eastAsia="en-US"/>
    </w:rPr>
  </w:style>
  <w:style w:type="paragraph" w:customStyle="1" w:styleId="02FBCD32338B4987BE6E4723F8293591">
    <w:name w:val="02FBCD32338B4987BE6E4723F8293591"/>
    <w:rsid w:val="00B6569C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69C"/>
    <w:rPr>
      <w:color w:val="808080"/>
    </w:rPr>
  </w:style>
  <w:style w:type="paragraph" w:customStyle="1" w:styleId="5659FF62DC2149AABB5EAF03794CC2B7">
    <w:name w:val="5659FF62DC2149AABB5EAF03794CC2B7"/>
    <w:rsid w:val="00B5419A"/>
    <w:rPr>
      <w:rFonts w:eastAsiaTheme="minorHAnsi"/>
      <w:lang w:eastAsia="en-US"/>
    </w:rPr>
  </w:style>
  <w:style w:type="paragraph" w:customStyle="1" w:styleId="E1B12C070CA042FA9A8932C302B6767F">
    <w:name w:val="E1B12C070CA042FA9A8932C302B6767F"/>
    <w:rsid w:val="00B5419A"/>
    <w:rPr>
      <w:rFonts w:eastAsiaTheme="minorHAnsi"/>
      <w:lang w:eastAsia="en-US"/>
    </w:rPr>
  </w:style>
  <w:style w:type="paragraph" w:customStyle="1" w:styleId="BBF48F994DC64D61921A8BDA2D45F2E0">
    <w:name w:val="BBF48F994DC64D61921A8BDA2D45F2E0"/>
    <w:rsid w:val="00B5419A"/>
    <w:rPr>
      <w:rFonts w:eastAsiaTheme="minorHAnsi"/>
      <w:lang w:eastAsia="en-US"/>
    </w:rPr>
  </w:style>
  <w:style w:type="paragraph" w:customStyle="1" w:styleId="19E8C75169CB41309B17AD858EA993E9">
    <w:name w:val="19E8C75169CB41309B17AD858EA993E9"/>
    <w:rsid w:val="00B5419A"/>
    <w:rPr>
      <w:rFonts w:eastAsiaTheme="minorHAnsi"/>
      <w:lang w:eastAsia="en-US"/>
    </w:rPr>
  </w:style>
  <w:style w:type="paragraph" w:customStyle="1" w:styleId="E1B12C070CA042FA9A8932C302B6767F1">
    <w:name w:val="E1B12C070CA042FA9A8932C302B6767F1"/>
    <w:rsid w:val="000130A2"/>
    <w:rPr>
      <w:rFonts w:eastAsiaTheme="minorHAnsi"/>
      <w:lang w:eastAsia="en-US"/>
    </w:rPr>
  </w:style>
  <w:style w:type="paragraph" w:customStyle="1" w:styleId="BBF48F994DC64D61921A8BDA2D45F2E01">
    <w:name w:val="BBF48F994DC64D61921A8BDA2D45F2E01"/>
    <w:rsid w:val="000130A2"/>
    <w:rPr>
      <w:rFonts w:eastAsiaTheme="minorHAnsi"/>
      <w:lang w:eastAsia="en-US"/>
    </w:rPr>
  </w:style>
  <w:style w:type="paragraph" w:customStyle="1" w:styleId="19E8C75169CB41309B17AD858EA993E91">
    <w:name w:val="19E8C75169CB41309B17AD858EA993E91"/>
    <w:rsid w:val="000130A2"/>
    <w:rPr>
      <w:rFonts w:eastAsiaTheme="minorHAnsi"/>
      <w:lang w:eastAsia="en-US"/>
    </w:rPr>
  </w:style>
  <w:style w:type="paragraph" w:customStyle="1" w:styleId="DEB5AB6777D748259861C8DEF158B08E">
    <w:name w:val="DEB5AB6777D748259861C8DEF158B08E"/>
    <w:rsid w:val="000130A2"/>
    <w:rPr>
      <w:rFonts w:eastAsiaTheme="minorHAnsi"/>
      <w:lang w:eastAsia="en-US"/>
    </w:rPr>
  </w:style>
  <w:style w:type="paragraph" w:customStyle="1" w:styleId="E1B12C070CA042FA9A8932C302B6767F2">
    <w:name w:val="E1B12C070CA042FA9A8932C302B6767F2"/>
    <w:rsid w:val="000130A2"/>
    <w:rPr>
      <w:rFonts w:eastAsiaTheme="minorHAnsi"/>
      <w:lang w:eastAsia="en-US"/>
    </w:rPr>
  </w:style>
  <w:style w:type="paragraph" w:customStyle="1" w:styleId="BBF48F994DC64D61921A8BDA2D45F2E02">
    <w:name w:val="BBF48F994DC64D61921A8BDA2D45F2E02"/>
    <w:rsid w:val="000130A2"/>
    <w:rPr>
      <w:rFonts w:eastAsiaTheme="minorHAnsi"/>
      <w:lang w:eastAsia="en-US"/>
    </w:rPr>
  </w:style>
  <w:style w:type="paragraph" w:customStyle="1" w:styleId="19E8C75169CB41309B17AD858EA993E92">
    <w:name w:val="19E8C75169CB41309B17AD858EA993E92"/>
    <w:rsid w:val="000130A2"/>
    <w:rPr>
      <w:rFonts w:eastAsiaTheme="minorHAnsi"/>
      <w:lang w:eastAsia="en-US"/>
    </w:rPr>
  </w:style>
  <w:style w:type="paragraph" w:customStyle="1" w:styleId="DEB5AB6777D748259861C8DEF158B08E1">
    <w:name w:val="DEB5AB6777D748259861C8DEF158B08E1"/>
    <w:rsid w:val="000130A2"/>
    <w:rPr>
      <w:rFonts w:eastAsiaTheme="minorHAnsi"/>
      <w:lang w:eastAsia="en-US"/>
    </w:rPr>
  </w:style>
  <w:style w:type="paragraph" w:customStyle="1" w:styleId="E1B12C070CA042FA9A8932C302B6767F3">
    <w:name w:val="E1B12C070CA042FA9A8932C302B6767F3"/>
    <w:rsid w:val="00B6569C"/>
    <w:rPr>
      <w:rFonts w:eastAsiaTheme="minorHAnsi"/>
      <w:lang w:eastAsia="en-US"/>
    </w:rPr>
  </w:style>
  <w:style w:type="paragraph" w:customStyle="1" w:styleId="BBF48F994DC64D61921A8BDA2D45F2E03">
    <w:name w:val="BBF48F994DC64D61921A8BDA2D45F2E03"/>
    <w:rsid w:val="00B6569C"/>
    <w:rPr>
      <w:rFonts w:eastAsiaTheme="minorHAnsi"/>
      <w:lang w:eastAsia="en-US"/>
    </w:rPr>
  </w:style>
  <w:style w:type="paragraph" w:customStyle="1" w:styleId="19E8C75169CB41309B17AD858EA993E93">
    <w:name w:val="19E8C75169CB41309B17AD858EA993E93"/>
    <w:rsid w:val="00B6569C"/>
    <w:rPr>
      <w:rFonts w:eastAsiaTheme="minorHAnsi"/>
      <w:lang w:eastAsia="en-US"/>
    </w:rPr>
  </w:style>
  <w:style w:type="paragraph" w:customStyle="1" w:styleId="02FBCD32338B4987BE6E4723F8293591">
    <w:name w:val="02FBCD32338B4987BE6E4723F8293591"/>
    <w:rsid w:val="00B6569C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Gootman</dc:creator>
  <cp:keywords/>
  <dc:description/>
  <cp:lastModifiedBy>David Gootman</cp:lastModifiedBy>
  <cp:revision>20</cp:revision>
  <dcterms:created xsi:type="dcterms:W3CDTF">2010-03-14T18:42:00Z</dcterms:created>
  <dcterms:modified xsi:type="dcterms:W3CDTF">2010-03-17T00:21:00Z</dcterms:modified>
</cp:coreProperties>
</file>